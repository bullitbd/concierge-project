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Ind w:w="-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340"/>
        <w:gridCol w:w="1710"/>
        <w:gridCol w:w="1350"/>
        <w:gridCol w:w="1824"/>
        <w:gridCol w:w="2250"/>
        <w:gridCol w:w="3576"/>
        <w:gridCol w:w="1710"/>
      </w:tblGrid>
      <w:tr w:rsidR="00AD4A07" w:rsidRPr="0069720C" w:rsidTr="0069720C">
        <w:trPr>
          <w:trHeight w:val="549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9720C">
              <w:rPr>
                <w:rFonts w:ascii="Arial" w:hAnsi="Arial"/>
                <w:b/>
                <w:sz w:val="20"/>
                <w:szCs w:val="20"/>
              </w:rPr>
              <w:t>Interest Category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9720C">
              <w:rPr>
                <w:rFonts w:ascii="Arial" w:hAnsi="Arial"/>
                <w:b/>
                <w:sz w:val="20"/>
                <w:szCs w:val="20"/>
              </w:rPr>
              <w:t>PE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9720C">
              <w:rPr>
                <w:rFonts w:ascii="Arial" w:hAnsi="Arial"/>
                <w:b/>
                <w:sz w:val="20"/>
                <w:szCs w:val="20"/>
              </w:rPr>
              <w:t>VIDEO TITLE</w:t>
            </w: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9720C">
              <w:rPr>
                <w:rFonts w:ascii="Arial" w:hAnsi="Arial"/>
                <w:b/>
                <w:sz w:val="20"/>
                <w:szCs w:val="20"/>
              </w:rPr>
              <w:t>VIDEO DESCRIPTION</w:t>
            </w: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9720C">
              <w:rPr>
                <w:rFonts w:ascii="Arial" w:hAnsi="Arial"/>
                <w:b/>
                <w:sz w:val="20"/>
                <w:szCs w:val="20"/>
              </w:rPr>
              <w:t>URL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9720C">
              <w:rPr>
                <w:rFonts w:ascii="Arial" w:hAnsi="Arial"/>
                <w:b/>
                <w:sz w:val="20"/>
                <w:szCs w:val="20"/>
              </w:rPr>
              <w:t>EMBED CODE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9720C">
              <w:rPr>
                <w:rFonts w:ascii="Arial" w:hAnsi="Arial"/>
                <w:b/>
                <w:sz w:val="20"/>
                <w:szCs w:val="20"/>
              </w:rPr>
              <w:t>AGG PAGE TITLE</w:t>
            </w: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5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animals</w:t>
            </w:r>
            <w:r w:rsidRPr="0069720C">
              <w:t xml:space="preserve"> </w:t>
            </w:r>
            <w:hyperlink r:id="rId6" w:history="1">
              <w:r w:rsidRPr="00D7529C">
                <w:rPr>
                  <w:rStyle w:val="Hyperlink"/>
                </w:rPr>
                <w:t>http://www.rocket21.com/admin/categories/2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7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hyperlink r:id="rId8" w:history="1">
              <w:r w:rsidRPr="00D7529C">
                <w:rPr>
                  <w:rStyle w:val="Hyperlink"/>
                </w:rPr>
                <w:t>http://www.rocket21.com/admin/categories/11</w:t>
              </w:r>
            </w:hyperlink>
            <w:r w:rsidRPr="0069720C">
              <w:t>s</w:t>
            </w:r>
            <w:r w:rsidRPr="0069720C">
              <w:rPr>
                <w:rStyle w:val="Strong"/>
              </w:rPr>
              <w:t>cience &amp; math</w:t>
            </w:r>
            <w:r w:rsidRPr="0069720C">
              <w:t xml:space="preserve"> </w:t>
            </w:r>
            <w:hyperlink r:id="rId9" w:history="1">
              <w:r w:rsidRPr="00D7529C">
                <w:rPr>
                  <w:rStyle w:val="Hyperlink"/>
                </w:rPr>
                <w:t>http://www.rocket21.com/admin/categories/16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Scuba Diver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Science Teacher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 xml:space="preserve">WILD DOLPHINS </w:t>
            </w: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 xml:space="preserve">Denise Herzing, the Jane Goodall of the sea, dedicates her life to researching wild spotted dolphins in the Bahamas. Go underwater and fall in love with these sacred creatures.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http://www.explore.org/videos/player/bahamas-guardians-of-the-sea-wild-dolphins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&lt;script src="http://videos.explore.org/player.js?embedCode=IyaWFqMTq_lIWXBWAjP2_TXHvUEBxnZQ&amp;height=360&amp;deepLinkEmbedCode=IyaWFqMTq_lIWXBWAjP2_TXHvUEBxnZQ&amp;width=640&amp;autoplay=1"&gt;&lt;/script&gt;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WILD DOLPHINS</w:t>
            </w: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10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causes &amp; community services</w:t>
            </w:r>
            <w:r w:rsidRPr="0069720C">
              <w:t xml:space="preserve"> </w:t>
            </w:r>
            <w:hyperlink r:id="rId11" w:history="1">
              <w:r w:rsidRPr="00D7529C">
                <w:rPr>
                  <w:rStyle w:val="Hyperlink"/>
                </w:rPr>
                <w:t>http://www.rocket21.com/admin/categories/5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education</w:t>
            </w:r>
            <w:r w:rsidRPr="0069720C">
              <w:t xml:space="preserve"> </w:t>
            </w:r>
            <w:hyperlink r:id="rId12" w:history="1">
              <w:r w:rsidRPr="00D7529C">
                <w:rPr>
                  <w:rStyle w:val="Hyperlink"/>
                </w:rPr>
                <w:t>http://www.rocket21.com/admin/categories/8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13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health &amp; medicine</w:t>
            </w:r>
            <w:r w:rsidRPr="0069720C">
              <w:t xml:space="preserve"> </w:t>
            </w:r>
            <w:hyperlink r:id="rId14" w:history="1">
              <w:r w:rsidRPr="00D7529C">
                <w:rPr>
                  <w:rStyle w:val="Hyperlink"/>
                </w:rPr>
                <w:t>http://www.rocket21.com/admin/categories/13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social &amp; protective services</w:t>
            </w:r>
            <w:r w:rsidRPr="0069720C">
              <w:t xml:space="preserve"> </w:t>
            </w:r>
            <w:hyperlink r:id="rId15" w:history="1">
              <w:r w:rsidRPr="00D7529C">
                <w:rPr>
                  <w:rStyle w:val="Hyperlink"/>
                </w:rPr>
                <w:t>http://www.rocket21.com/admin/categories/17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sports</w:t>
            </w:r>
            <w:r w:rsidRPr="0069720C">
              <w:t xml:space="preserve"> </w:t>
            </w:r>
            <w:hyperlink r:id="rId16" w:history="1">
              <w:r w:rsidRPr="00D7529C">
                <w:rPr>
                  <w:rStyle w:val="Hyperlink"/>
                </w:rPr>
                <w:t>http://www.rocket21.com/admin/categories/18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17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Adventure Guide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Sam Sullivan: Life in a Wheel</w:t>
            </w:r>
          </w:p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 xml:space="preserve">Before my disability there were 10 billion opportunities for me to explore. Now there’s probably five billion, far more than I’ll ever be able to attempt.” </w:t>
            </w:r>
            <w:r w:rsidRPr="0069720C">
              <w:rPr>
                <w:rFonts w:ascii="Arial" w:hAnsi="Arial"/>
                <w:sz w:val="20"/>
                <w:szCs w:val="20"/>
              </w:rPr>
              <w:br/>
              <w:t>- Former Mayor of Vancouver, Sam Sullivan</w:t>
            </w: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http://www.explore.org/videos/player/sam-sullivan-life-in-a-wheel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&lt;script src="http://videos.explore.org/player.js?embedCode=djamFqMTrnIf_JucOSY-axT2CFu9fP9B&amp;height=360&amp;deepLinkEmbedCode=djamFqMTrnIf_JucOSY-axT2CFu9fP9B&amp;width=640&amp;autoplay=1"&gt;&lt;/script&gt;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Sam Sullivan: Life in a Wheel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18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creative arts &amp; design</w:t>
            </w:r>
            <w:r w:rsidRPr="0069720C">
              <w:t xml:space="preserve"> </w:t>
            </w:r>
            <w:hyperlink r:id="rId19" w:history="1">
              <w:r w:rsidRPr="00D7529C">
                <w:rPr>
                  <w:rStyle w:val="Hyperlink"/>
                </w:rPr>
                <w:t>http://www.rocket21.com/admin/categories/7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education</w:t>
            </w:r>
            <w:r w:rsidRPr="0069720C">
              <w:t xml:space="preserve"> </w:t>
            </w:r>
            <w:hyperlink r:id="rId20" w:history="1">
              <w:r w:rsidRPr="00D7529C">
                <w:rPr>
                  <w:rStyle w:val="Hyperlink"/>
                </w:rPr>
                <w:t>http://www.rocket21.com/admin/categories/8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history &amp; cultures</w:t>
            </w:r>
            <w:r w:rsidRPr="0069720C">
              <w:t xml:space="preserve"> </w:t>
            </w:r>
            <w:hyperlink r:id="rId21" w:history="1">
              <w:r w:rsidRPr="00D7529C">
                <w:rPr>
                  <w:rStyle w:val="Hyperlink"/>
                </w:rPr>
                <w:t>http://www.rocket21.com/admin/categories/14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22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Tourism Executive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History Teacher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Terracotta Warriors</w:t>
            </w:r>
          </w:p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The explore team visits the tomb of the Terracotta Warriors and Horses — one of the most important archaeological findings of the 20th century. A ceramic army of 8,099 life-sized, intricately carved statues modeled after Emperor Qin's infantry men, officers, and archers stand at attention, ready to protect their leader in his afterlife.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http://www.explore.org/videos/player/china-terracotta-warriors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&lt;script src="http://videos.explore.org/player.js?embedCode=h5OTRrMTpnsRL92EEMDigwBcU_0ogKy6&amp;height=360&amp;deepLinkEmbedCode=h5OTRrMTpnsRL92EEMDigwBcU_0ogKy6&amp;width=640&amp;autoplay=1"&gt;&lt;/script&gt;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china’s Terracotta Warriors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23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animals</w:t>
            </w:r>
            <w:r w:rsidRPr="0069720C">
              <w:t xml:space="preserve"> </w:t>
            </w:r>
            <w:hyperlink r:id="rId24" w:history="1">
              <w:r w:rsidRPr="00D7529C">
                <w:rPr>
                  <w:rStyle w:val="Hyperlink"/>
                </w:rPr>
                <w:t>http://www.rocket21.com/admin/categories/2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entertainment</w:t>
            </w:r>
            <w:r w:rsidRPr="0069720C">
              <w:t xml:space="preserve"> </w:t>
            </w:r>
            <w:hyperlink r:id="rId25" w:history="1">
              <w:r w:rsidRPr="00D7529C">
                <w:rPr>
                  <w:rStyle w:val="Hyperlink"/>
                </w:rPr>
                <w:t>http://www.rocket21.com/admin/categories/9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26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fashion &amp; beauty</w:t>
            </w:r>
            <w:r w:rsidRPr="0069720C">
              <w:t xml:space="preserve"> </w:t>
            </w:r>
            <w:hyperlink r:id="rId27" w:history="1">
              <w:r w:rsidRPr="00D7529C">
                <w:rPr>
                  <w:rStyle w:val="Hyperlink"/>
                </w:rPr>
                <w:t>http://www.rocket21.com/admin/categories/11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history &amp; cultures</w:t>
            </w:r>
            <w:r w:rsidRPr="0069720C">
              <w:t xml:space="preserve"> </w:t>
            </w:r>
            <w:hyperlink r:id="rId28" w:history="1">
              <w:r w:rsidRPr="00D7529C">
                <w:rPr>
                  <w:rStyle w:val="Hyperlink"/>
                </w:rPr>
                <w:t>http://www.rocket21.com/admin/categories/14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science &amp; math</w:t>
            </w:r>
            <w:r w:rsidRPr="0069720C">
              <w:t xml:space="preserve"> </w:t>
            </w:r>
            <w:hyperlink r:id="rId29" w:history="1">
              <w:r w:rsidRPr="00D7529C">
                <w:rPr>
                  <w:rStyle w:val="Hyperlink"/>
                </w:rPr>
                <w:t>http://www.rocket21.com/admin/categories/16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social &amp; protective services</w:t>
            </w:r>
            <w:r w:rsidRPr="0069720C">
              <w:t xml:space="preserve"> </w:t>
            </w:r>
            <w:hyperlink r:id="rId30" w:history="1">
              <w:r w:rsidRPr="00D7529C">
                <w:rPr>
                  <w:rStyle w:val="Hyperlink"/>
                </w:rPr>
                <w:t>http://www.rocket21.com/admin/categories/17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31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Large Animal Veterinarian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Science Teacher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98.6% Human</w:t>
            </w:r>
          </w:p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 xml:space="preserve">How ironic that the one creature deemed all violent is the most peaceful: the mountain gorilla. With only 720 remaining, Craig Sholley of AWF teaches us about his organization's efforts to preserve gorillas in Rwanda.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http://www.explore.org/videos/player/986-human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&lt;script src="http://videos.explore.org/player.js?embedCode=I4YjRrMTo9KK5xGVC6gcATOZP0ReCaHG&amp;height=360&amp;deepLinkEmbedCode=I4YjRrMTo9KK5xGVC6gcATOZP0ReCaHG&amp;width=640&amp;autoplay=1"&gt;&lt;/script&gt;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gorillas 98.6% Human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D4A07" w:rsidRPr="0069720C" w:rsidTr="0069720C">
        <w:trPr>
          <w:trHeight w:val="281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32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animals</w:t>
            </w:r>
            <w:r w:rsidRPr="0069720C">
              <w:t xml:space="preserve"> </w:t>
            </w:r>
            <w:hyperlink r:id="rId33" w:history="1">
              <w:r w:rsidRPr="00D7529C">
                <w:rPr>
                  <w:rStyle w:val="Hyperlink"/>
                </w:rPr>
                <w:t>http://www.rocket21.com/admin/categories/2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causes &amp; community services</w:t>
            </w:r>
            <w:r w:rsidRPr="0069720C">
              <w:t xml:space="preserve"> </w:t>
            </w:r>
            <w:hyperlink r:id="rId34" w:history="1">
              <w:r w:rsidRPr="00D7529C">
                <w:rPr>
                  <w:rStyle w:val="Hyperlink"/>
                </w:rPr>
                <w:t>http://www.rocket21.com/admin/categories/5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35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health &amp; medicine</w:t>
            </w:r>
            <w:r w:rsidRPr="0069720C">
              <w:t xml:space="preserve"> </w:t>
            </w:r>
            <w:hyperlink r:id="rId36" w:history="1">
              <w:r w:rsidRPr="00D7529C">
                <w:rPr>
                  <w:rStyle w:val="Hyperlink"/>
                </w:rPr>
                <w:t>http://www.rocket21.com/admin/categories/13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social &amp; protective services</w:t>
            </w:r>
            <w:r w:rsidRPr="0069720C">
              <w:t xml:space="preserve"> </w:t>
            </w:r>
            <w:hyperlink r:id="rId37" w:history="1">
              <w:r w:rsidRPr="00D7529C">
                <w:rPr>
                  <w:rStyle w:val="Hyperlink"/>
                </w:rPr>
                <w:t>http://www.rocket21.com/admin/categories/17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sports</w:t>
            </w:r>
            <w:r w:rsidRPr="0069720C">
              <w:t xml:space="preserve"> </w:t>
            </w:r>
            <w:hyperlink r:id="rId38" w:history="1">
              <w:r w:rsidRPr="00D7529C">
                <w:rPr>
                  <w:rStyle w:val="Hyperlink"/>
                </w:rPr>
                <w:t>http://www.rocket21.com/admin/categories/18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39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Sports Reporter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Adrenaline Junkie</w:t>
            </w:r>
          </w:p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 xml:space="preserve">Jackson Hole Avalanche Search and Rescue Team and its K-9 rescue dogs perform a "live" rescue when a skier gets trapped in an avalanche and is buried alive.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http://www.explore.org/videos/player/jh-adrenaline-junkie-avalanche-rescue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&lt;script src="http://videos.explore.org/player.js?embedCode=43amFqMTr4PJQQAYbCv6nUM7ZEKjK9n-&amp;height=360&amp;deepLinkEmbedCode=43amFqMTr4PJQQAYbCv6nUM7ZEKjK9n-&amp;width=640&amp;autoplay=1"&gt;&lt;/script&gt;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AVALANCHE RESCUE</w:t>
            </w: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40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creative arts &amp; design</w:t>
            </w:r>
            <w:r w:rsidRPr="0069720C">
              <w:t xml:space="preserve"> </w:t>
            </w:r>
            <w:hyperlink r:id="rId41" w:history="1">
              <w:r w:rsidRPr="00D7529C">
                <w:rPr>
                  <w:rStyle w:val="Hyperlink"/>
                </w:rPr>
                <w:t>http://www.rocket21.com/admin/categories/7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history &amp; cultures</w:t>
            </w:r>
            <w:r w:rsidRPr="0069720C">
              <w:t xml:space="preserve"> </w:t>
            </w:r>
            <w:hyperlink r:id="rId42" w:history="1">
              <w:r w:rsidRPr="00D7529C">
                <w:rPr>
                  <w:rStyle w:val="Hyperlink"/>
                </w:rPr>
                <w:t>http://www.rocket21.com/admin/categories/14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 xml:space="preserve">technology &amp;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bCs/>
                <w:sz w:val="20"/>
                <w:szCs w:val="20"/>
              </w:rPr>
            </w:pPr>
            <w:hyperlink r:id="rId43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sz w:val="20"/>
                <w:szCs w:val="20"/>
              </w:rPr>
              <w:t>Dance Instructor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Religious Studies Professor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kern w:val="36"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kern w:val="36"/>
                <w:sz w:val="20"/>
                <w:szCs w:val="20"/>
              </w:rPr>
              <w:t>The Language of Dance</w:t>
            </w:r>
          </w:p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Bharatanatyam dance is derived from the ancient Hindu tradition of Cathir, the art of temple dancers. A complex and beautiful art originally only performed by women, Bharatanatyam is now practiced by men and women, Hindu and non-Hindu alike. It has gained widespread popularity through its portrayal in popular Indian films and performances around the world.</w:t>
            </w:r>
          </w:p>
          <w:p w:rsidR="00AD4A07" w:rsidRPr="0069720C" w:rsidRDefault="00AD4A07" w:rsidP="0069720C">
            <w:pPr>
              <w:spacing w:before="100" w:beforeAutospacing="1" w:after="100" w:afterAutospacing="1" w:line="192" w:lineRule="atLeas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http://www.explore.org/videos/player/india-the-language-of-dance#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&lt;script src="http://videos.explore.org/player.js?embedCode=RtZ2FqMTpqCfYsVM2_6x-ZG5fzX2F6EM&amp;height=360&amp;deepLinkEmbedCode=RtZ2FqMTpqCfYsVM2_6x-ZG5fzX2F6EM&amp;width=640&amp;autoplay=1"&gt;&lt;/script&gt;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DNACE FROM INDIA</w:t>
            </w: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44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education</w:t>
            </w:r>
            <w:r w:rsidRPr="0069720C">
              <w:t xml:space="preserve"> </w:t>
            </w:r>
            <w:hyperlink r:id="rId45" w:history="1">
              <w:r w:rsidRPr="00D7529C">
                <w:rPr>
                  <w:rStyle w:val="Hyperlink"/>
                </w:rPr>
                <w:t>http://www.rocket21.com/admin/categories/8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entertainment</w:t>
            </w:r>
            <w:r w:rsidRPr="0069720C">
              <w:t xml:space="preserve"> </w:t>
            </w:r>
            <w:hyperlink r:id="rId46" w:history="1">
              <w:r w:rsidRPr="00D7529C">
                <w:rPr>
                  <w:rStyle w:val="Hyperlink"/>
                </w:rPr>
                <w:t>http://www.rocket21.com/admin/categories/9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47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history &amp; cultures</w:t>
            </w:r>
            <w:r w:rsidRPr="0069720C">
              <w:t xml:space="preserve"> </w:t>
            </w:r>
            <w:hyperlink r:id="rId48" w:history="1">
              <w:r w:rsidRPr="00D7529C">
                <w:rPr>
                  <w:rStyle w:val="Hyperlink"/>
                </w:rPr>
                <w:t>http://www.rocket21.com/admin/categories/14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social &amp; protective services</w:t>
            </w:r>
            <w:r w:rsidRPr="0069720C">
              <w:t xml:space="preserve"> </w:t>
            </w:r>
            <w:hyperlink r:id="rId49" w:history="1">
              <w:r w:rsidRPr="00D7529C">
                <w:rPr>
                  <w:rStyle w:val="Hyperlink"/>
                </w:rPr>
                <w:t>http://www.rocket21.com/admin/categories/17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sports</w:t>
            </w:r>
            <w:r w:rsidRPr="0069720C">
              <w:t xml:space="preserve"> </w:t>
            </w:r>
            <w:hyperlink r:id="rId50" w:history="1">
              <w:r w:rsidRPr="00D7529C">
                <w:rPr>
                  <w:rStyle w:val="Hyperlink"/>
                </w:rPr>
                <w:t>http://www.rocket21.com/admin/categories/18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51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Sports Reporter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Swim Coach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sz w:val="20"/>
                <w:szCs w:val="20"/>
              </w:rPr>
              <w:t>Lifeguard Legends</w:t>
            </w:r>
          </w:p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The lifeguards of the North Shore of Oahu are the modern day sheriffs of the wild west. This film pays tribute to their selfless acts of heroism. A must see for all surf lovers!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http://www.explore.org/videos/player/hi-guardians-of-the-sea-lifeguard-legends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&lt;script src="http://videos.explore.org/player.js?embedCode=V2aWFqMTrPTVCn4sbF2NKCxkFPcS_Teq&amp;height=360&amp;deepLinkEmbedCode=V2aWFqMTrPTVCn4sbF2NKCxkFPcS_Teq&amp;width=640&amp;autoplay=1"&gt;&lt;/script&gt;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before="100" w:beforeAutospacing="1" w:after="100" w:afterAutospacing="1" w:line="240" w:lineRule="atLeast"/>
              <w:outlineLvl w:val="1"/>
              <w:rPr>
                <w:rFonts w:ascii="Arial" w:hAnsi="Arial"/>
                <w:bCs/>
                <w:caps/>
                <w:sz w:val="20"/>
                <w:szCs w:val="20"/>
              </w:rPr>
            </w:pPr>
            <w:r w:rsidRPr="0069720C">
              <w:rPr>
                <w:rFonts w:ascii="Arial" w:hAnsi="Arial"/>
                <w:bCs/>
                <w:caps/>
                <w:sz w:val="20"/>
                <w:szCs w:val="20"/>
              </w:rPr>
              <w:t>Lifeguard Legends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52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creative arts &amp; design</w:t>
            </w:r>
            <w:r w:rsidRPr="0069720C">
              <w:t xml:space="preserve"> </w:t>
            </w:r>
            <w:hyperlink r:id="rId53" w:history="1">
              <w:r w:rsidRPr="00D7529C">
                <w:rPr>
                  <w:rStyle w:val="Hyperlink"/>
                </w:rPr>
                <w:t>http://www.rocket21.com/admin/categories/7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entertainment</w:t>
            </w:r>
            <w:r w:rsidRPr="0069720C">
              <w:t xml:space="preserve"> </w:t>
            </w:r>
            <w:hyperlink r:id="rId54" w:history="1">
              <w:r w:rsidRPr="00D7529C">
                <w:rPr>
                  <w:rStyle w:val="Hyperlink"/>
                </w:rPr>
                <w:t>http://www.rocket21.com/admin/categories/9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history &amp; cultures</w:t>
            </w:r>
            <w:r w:rsidRPr="0069720C">
              <w:t xml:space="preserve"> </w:t>
            </w:r>
            <w:hyperlink r:id="rId55" w:history="1">
              <w:r w:rsidRPr="00D7529C">
                <w:rPr>
                  <w:rStyle w:val="Hyperlink"/>
                </w:rPr>
                <w:t>http://www.rocket21.com/admin/categories/14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news &amp; information</w:t>
            </w:r>
            <w:r w:rsidRPr="0069720C">
              <w:t xml:space="preserve"> </w:t>
            </w:r>
            <w:hyperlink r:id="rId56" w:history="1">
              <w:r w:rsidRPr="00D7529C">
                <w:rPr>
                  <w:rStyle w:val="Hyperlink"/>
                </w:rPr>
                <w:t>http://www.rocket21.com/admin/categories/15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57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Music Teacher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Music Publisher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Music Producer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 xml:space="preserve">Music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Executive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 xml:space="preserve">Rock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Musician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Singer Song Writer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Audio Engineer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Stand By Me | Playing For Change | Song Around The World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by Concord Music Group</w:t>
            </w: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playingforchange.com - From the award-winning documentary, "Playing For Change: Peace Through Music", comes the first of many "songs around the world" being released independently. Featured is a cover of the Ben E. King classic by musicians around the world adding their part to the song as it travelled the globe.</w:t>
            </w: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http://vimeo.com/2539741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&lt;object width="400" height="267"&gt;&lt;param name="allowfullscreen" value="true" /&gt;&lt;param name="allowscriptaccess" value="always" /&gt;&lt;param name="movie" value="http://vimeo.com/moogaloop.swf?clip_id=2539741&amp;amp;server=vimeo.com&amp;amp;show_title=1&amp;amp;show_byline=1&amp;amp;show_portrait=0&amp;amp;color=&amp;amp;fullscreen=1" /&gt;&lt;embed src="http://vimeo.com/moogaloop.swf?clip_id=2539741&amp;amp;server=vimeo.com&amp;amp;show_title=1&amp;amp;show_byline=1&amp;amp;show_portrait=0&amp;amp;color=&amp;amp;fullscreen=1" type="application/x-shockwave-flash" allowfullscreen="true" allowscriptaccess="always" width="400" height="267"&gt;&lt;/embed&gt;&lt;/object&gt;&lt;p&gt;&lt;a href="http://vimeo.com/2539741"&gt;Stand By Me | Playing For Change | Song Around The World&lt;/a&gt; from &lt;a href="http://vimeo.com/concord"&gt;Concord Music Group&lt;/a&gt; on &lt;a href="http://vimeo.com"&gt;Vimeo&lt;/a&gt;.&lt;/p&gt;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Playing For Change : Song Around The World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D4A07" w:rsidRPr="0069720C" w:rsidTr="0069720C">
        <w:trPr>
          <w:trHeight w:val="281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creative arts &amp; design</w:t>
            </w:r>
            <w:r w:rsidRPr="0069720C">
              <w:t xml:space="preserve"> </w:t>
            </w:r>
            <w:hyperlink r:id="rId58" w:history="1">
              <w:r w:rsidRPr="00D7529C">
                <w:rPr>
                  <w:rStyle w:val="Hyperlink"/>
                </w:rPr>
                <w:t>http://www.rocket21.com/admin/categories/7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entertainment</w:t>
            </w:r>
            <w:r w:rsidRPr="0069720C">
              <w:t xml:space="preserve"> </w:t>
            </w:r>
            <w:hyperlink r:id="rId59" w:history="1">
              <w:r w:rsidRPr="00D7529C">
                <w:rPr>
                  <w:rStyle w:val="Hyperlink"/>
                </w:rPr>
                <w:t>http://www.rocket21.com/admin/categories/9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60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61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Environmentalist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Videographer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Photographer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One year in 40 seconds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by Eirik Solheim</w:t>
            </w: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Images from the same spot through one year.</w:t>
            </w: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http://vimeo.com/2639782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&lt;object width="400" height="225"&gt;&lt;param name="allowfullscreen" value="true" /&gt;&lt;param name="allowscriptaccess" value="always" /&gt;&lt;param name="movie" value="http://vimeo.com/moogaloop.swf?clip_id=2639782&amp;amp;server=vimeo.com&amp;amp;show_title=1&amp;amp;show_byline=1&amp;amp;show_portrait=0&amp;amp;color=&amp;amp;fullscreen=1" /&gt;&lt;embed src="http://vimeo.com/moogaloop.swf?clip_id=2639782&amp;amp;server=vimeo.com&amp;amp;show_title=1&amp;amp;show_byline=1&amp;amp;show_portrait=0&amp;amp;color=&amp;amp;fullscreen=1" type="application/x-shockwave-flash" allowfullscreen="true" allowscriptaccess="always" width="400" height="225"&gt;&lt;/embed&gt;&lt;/object&gt;&lt;p&gt;&lt;a href="http://vimeo.com/2639782"&gt;One year in 40 seconds&lt;/a&gt; from &lt;a href="http://vimeo.com/eirikso"&gt;Eirik Solheim&lt;/a&gt; on &lt;a href="http://vimeo.com"&gt;Vimeo&lt;/a&gt;.&lt;/p&gt;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One year in 40 seconds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D4A07" w:rsidRPr="0069720C" w:rsidTr="0069720C">
        <w:trPr>
          <w:trHeight w:val="268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animals</w:t>
            </w:r>
            <w:r w:rsidRPr="0069720C">
              <w:t xml:space="preserve"> </w:t>
            </w:r>
            <w:hyperlink r:id="rId62" w:history="1">
              <w:r w:rsidRPr="00D7529C">
                <w:rPr>
                  <w:rStyle w:val="Hyperlink"/>
                </w:rPr>
                <w:t>http://www.rocket21.com/admin/categories/2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building &amp; fixing</w:t>
            </w:r>
            <w:r w:rsidRPr="0069720C">
              <w:t xml:space="preserve"> </w:t>
            </w:r>
            <w:hyperlink r:id="rId63" w:history="1">
              <w:r w:rsidRPr="00D7529C">
                <w:rPr>
                  <w:rStyle w:val="Hyperlink"/>
                </w:rPr>
                <w:t>http://www.rocket21.com/admin/categories/3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creative arts &amp; design</w:t>
            </w:r>
            <w:r w:rsidRPr="0069720C">
              <w:t xml:space="preserve"> </w:t>
            </w:r>
            <w:hyperlink r:id="rId64" w:history="1">
              <w:r w:rsidRPr="00D7529C">
                <w:rPr>
                  <w:rStyle w:val="Hyperlink"/>
                </w:rPr>
                <w:t>http://www.rocket21.com/admin/categories/7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history &amp; cultures</w:t>
            </w:r>
            <w:r w:rsidRPr="0069720C">
              <w:t xml:space="preserve"> </w:t>
            </w:r>
            <w:hyperlink r:id="rId65" w:history="1">
              <w:r w:rsidRPr="00D7529C">
                <w:rPr>
                  <w:rStyle w:val="Hyperlink"/>
                </w:rPr>
                <w:t>http://www.rocket21.com/admin/categories/14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</w:pPr>
            <w:r w:rsidRPr="0069720C">
              <w:rPr>
                <w:rStyle w:val="Strong"/>
              </w:rPr>
              <w:t>science &amp; math</w:t>
            </w:r>
            <w:r w:rsidRPr="0069720C">
              <w:t xml:space="preserve"> </w:t>
            </w:r>
            <w:hyperlink r:id="rId66" w:history="1">
              <w:r w:rsidRPr="00D7529C">
                <w:rPr>
                  <w:rStyle w:val="Hyperlink"/>
                </w:rPr>
                <w:t>http://www.rocket21.com/admin/categories/16</w:t>
              </w:r>
            </w:hyperlink>
            <w:r w:rsidRPr="0069720C">
              <w:t xml:space="preserve"> 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hyperlink r:id="rId67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Art Instructor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Professional Artist- Sculptor</w:t>
            </w: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THE MAKING OF AN ORIGAMI KOI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by MABONA ORIGAMI</w:t>
            </w: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THE MAKING OF AN ORIGAMI KOI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http://vimeo.com/2187945</w:t>
            </w: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&lt;object width="400" height="321"&gt;&lt;param name="allowfullscreen" value="true" /&gt;&lt;param name="allowscriptaccess" value="always" /&gt;&lt;param name="movie" value="http://vimeo.com/moogaloop.swf?clip_id=2187945&amp;amp;server=vimeo.com&amp;amp;show_title=1&amp;amp;show_byline=1&amp;amp;show_portrait=0&amp;amp;color=&amp;amp;fullscreen=1" /&gt;&lt;embed src="http://vimeo.com/moogaloop.swf?clip_id=2187945&amp;amp;server=vimeo.com&amp;amp;show_title=1&amp;amp;show_byline=1&amp;amp;show_portrait=0&amp;amp;color=&amp;amp;fullscreen=1" type="application/x-shockwave-flash" allowfullscreen="true" allowscriptaccess="always" width="400" height="321"&gt;&lt;/embed&gt;&lt;/object&gt;&lt;p&gt;&lt;a href="http://vimeo.com/2187945"&gt;THE MAKING OF AN ORIGAMI KOI&lt;/a&gt; from &lt;a href="http://vimeo.com/user915053"&gt;MABONA ORIGAMI&lt;/a&gt; on &lt;a href="http://vimeo.com"&gt;Vimeo&lt;/a&gt;.&lt;/p&gt;</w:t>
            </w: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69720C">
              <w:rPr>
                <w:rFonts w:ascii="Arial" w:hAnsi="Arial"/>
                <w:sz w:val="20"/>
                <w:szCs w:val="20"/>
              </w:rPr>
              <w:t>THE MAKING OF AN ORIGAMI KOI</w:t>
            </w:r>
          </w:p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AD4A07" w:rsidRPr="0069720C" w:rsidTr="0069720C">
        <w:trPr>
          <w:trHeight w:val="281"/>
        </w:trPr>
        <w:tc>
          <w:tcPr>
            <w:tcW w:w="234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24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76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AD4A07" w:rsidRPr="0069720C" w:rsidRDefault="00AD4A07" w:rsidP="0069720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AD4A07" w:rsidRDefault="00AD4A07" w:rsidP="006128FA"/>
    <w:tbl>
      <w:tblPr>
        <w:tblpPr w:leftFromText="180" w:rightFromText="180" w:topFromText="100" w:bottomFromText="100" w:vertAnchor="text" w:horzAnchor="margin" w:tblpXSpec="center" w:tblpY="469"/>
        <w:tblW w:w="14813" w:type="dxa"/>
        <w:tblLayout w:type="fixed"/>
        <w:tblCellMar>
          <w:left w:w="0" w:type="dxa"/>
          <w:right w:w="0" w:type="dxa"/>
        </w:tblCellMar>
        <w:tblLook w:val="00A0"/>
      </w:tblPr>
      <w:tblGrid>
        <w:gridCol w:w="2260"/>
        <w:gridCol w:w="1350"/>
        <w:gridCol w:w="1710"/>
        <w:gridCol w:w="1682"/>
        <w:gridCol w:w="2368"/>
        <w:gridCol w:w="3600"/>
        <w:gridCol w:w="1843"/>
      </w:tblGrid>
      <w:tr w:rsidR="00AD4A07" w:rsidRPr="0069720C" w:rsidTr="00F346B4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2B655E">
            <w:r w:rsidRPr="0069720C">
              <w:rPr>
                <w:rStyle w:val="Strong"/>
              </w:rPr>
              <w:t>creative arts &amp; design</w:t>
            </w:r>
            <w:r w:rsidRPr="0069720C">
              <w:t xml:space="preserve"> </w:t>
            </w:r>
            <w:hyperlink r:id="rId68" w:history="1">
              <w:r w:rsidRPr="00D7529C">
                <w:rPr>
                  <w:rStyle w:val="Hyperlink"/>
                </w:rPr>
                <w:t>http://www.rocket21.com/admin/categories/7</w:t>
              </w:r>
            </w:hyperlink>
            <w:r w:rsidRPr="0069720C">
              <w:t xml:space="preserve"> </w:t>
            </w:r>
          </w:p>
          <w:p w:rsidR="00AD4A07" w:rsidRPr="0069720C" w:rsidRDefault="00AD4A07" w:rsidP="002B655E">
            <w:r w:rsidRPr="0069720C">
              <w:rPr>
                <w:rStyle w:val="Strong"/>
              </w:rPr>
              <w:t>education</w:t>
            </w:r>
            <w:r w:rsidRPr="0069720C">
              <w:t xml:space="preserve"> </w:t>
            </w:r>
            <w:hyperlink r:id="rId69" w:history="1">
              <w:r w:rsidRPr="00D7529C">
                <w:rPr>
                  <w:rStyle w:val="Hyperlink"/>
                </w:rPr>
                <w:t>http://www.rocket21.com/admin/categories/8</w:t>
              </w:r>
            </w:hyperlink>
            <w:r w:rsidRPr="0069720C">
              <w:t xml:space="preserve"> </w:t>
            </w:r>
          </w:p>
          <w:p w:rsidR="00AD4A07" w:rsidRPr="0069720C" w:rsidRDefault="00AD4A07" w:rsidP="002B655E">
            <w:r w:rsidRPr="0069720C">
              <w:rPr>
                <w:rStyle w:val="Strong"/>
              </w:rPr>
              <w:t>entertainment</w:t>
            </w:r>
            <w:r w:rsidRPr="0069720C">
              <w:t xml:space="preserve"> </w:t>
            </w:r>
            <w:hyperlink r:id="rId70" w:history="1">
              <w:r w:rsidRPr="00D7529C">
                <w:rPr>
                  <w:rStyle w:val="Hyperlink"/>
                </w:rPr>
                <w:t>http://www.rocket21.com/admin/categories/9</w:t>
              </w:r>
            </w:hyperlink>
            <w:r w:rsidRPr="0069720C">
              <w:t xml:space="preserve"> </w:t>
            </w:r>
          </w:p>
          <w:p w:rsidR="00AD4A07" w:rsidRPr="0069720C" w:rsidRDefault="00AD4A07" w:rsidP="002B655E">
            <w:pPr>
              <w:rPr>
                <w:sz w:val="20"/>
                <w:szCs w:val="20"/>
              </w:rPr>
            </w:pPr>
            <w:hyperlink r:id="rId71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E25F4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pPr>
              <w:rPr>
                <w:sz w:val="24"/>
                <w:szCs w:val="24"/>
              </w:rPr>
            </w:pPr>
            <w:r w:rsidRPr="0069720C">
              <w:rPr>
                <w:sz w:val="20"/>
                <w:szCs w:val="20"/>
              </w:rPr>
              <w:t>IRC Dance Movement</w:t>
            </w:r>
          </w:p>
        </w:tc>
        <w:tc>
          <w:tcPr>
            <w:tcW w:w="16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pPr>
              <w:rPr>
                <w:sz w:val="24"/>
                <w:szCs w:val="24"/>
              </w:rPr>
            </w:pPr>
            <w:r w:rsidRPr="0069720C">
              <w:rPr>
                <w:sz w:val="20"/>
                <w:szCs w:val="20"/>
              </w:rPr>
              <w:t>Breaking/Hip-Hop on Beach</w:t>
            </w:r>
          </w:p>
        </w:tc>
        <w:tc>
          <w:tcPr>
            <w:tcW w:w="2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pPr>
              <w:rPr>
                <w:sz w:val="24"/>
                <w:szCs w:val="24"/>
              </w:rPr>
            </w:pPr>
            <w:hyperlink r:id="rId72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http://vimeo.com/15231100</w:t>
              </w:r>
            </w:hyperlink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pPr>
              <w:rPr>
                <w:sz w:val="24"/>
                <w:szCs w:val="24"/>
              </w:rPr>
            </w:pPr>
            <w:r w:rsidRPr="0069720C">
              <w:rPr>
                <w:sz w:val="20"/>
                <w:szCs w:val="20"/>
              </w:rPr>
              <w:t>&lt;iframe src="</w:t>
            </w:r>
            <w:hyperlink r:id="rId73" w:tgtFrame="_blank" w:history="1">
              <w:r w:rsidRPr="0069720C">
                <w:rPr>
                  <w:rStyle w:val="Hyperlink"/>
                  <w:sz w:val="20"/>
                  <w:szCs w:val="20"/>
                </w:rPr>
                <w:t>http://player.vimeo.com/video/15231100</w:t>
              </w:r>
            </w:hyperlink>
            <w:r w:rsidRPr="0069720C">
              <w:rPr>
                <w:sz w:val="20"/>
                <w:szCs w:val="20"/>
              </w:rPr>
              <w:t>" width="400" height="225" frameborder="0"&gt;&lt;/iframe&gt;&lt;p&gt;&lt;a href="</w:t>
            </w:r>
            <w:hyperlink r:id="rId74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http://vimeo.com/15231100</w:t>
              </w:r>
            </w:hyperlink>
            <w:r w:rsidRPr="0069720C">
              <w:rPr>
                <w:sz w:val="20"/>
                <w:szCs w:val="20"/>
              </w:rPr>
              <w:t>"&gt;IRC dance movement&lt;/a&gt; from &lt;a href="</w:t>
            </w:r>
            <w:hyperlink r:id="rId75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http://vimeo.com/user991366</w:t>
              </w:r>
            </w:hyperlink>
            <w:r w:rsidRPr="0069720C">
              <w:rPr>
                <w:sz w:val="20"/>
                <w:szCs w:val="20"/>
              </w:rPr>
              <w:t>"&gt;.&lt;/a&gt; on &lt;a href="</w:t>
            </w:r>
            <w:hyperlink r:id="rId76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</w:t>
              </w:r>
            </w:hyperlink>
            <w:r w:rsidRPr="0069720C">
              <w:rPr>
                <w:sz w:val="20"/>
                <w:szCs w:val="20"/>
              </w:rPr>
              <w:t>"&gt;Vimeo&lt;/a&gt;.&lt;/p&gt;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E25F43">
            <w:pPr>
              <w:rPr>
                <w:sz w:val="20"/>
                <w:szCs w:val="20"/>
              </w:rPr>
            </w:pPr>
          </w:p>
        </w:tc>
      </w:tr>
      <w:tr w:rsidR="00AD4A07" w:rsidRPr="0069720C" w:rsidTr="00F346B4">
        <w:tc>
          <w:tcPr>
            <w:tcW w:w="2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2B655E">
            <w:r w:rsidRPr="0069720C">
              <w:rPr>
                <w:rStyle w:val="Strong"/>
              </w:rPr>
              <w:t>sports</w:t>
            </w:r>
            <w:r w:rsidRPr="0069720C">
              <w:t xml:space="preserve"> </w:t>
            </w:r>
            <w:hyperlink r:id="rId77" w:history="1">
              <w:r w:rsidRPr="00D7529C">
                <w:rPr>
                  <w:rStyle w:val="Hyperlink"/>
                </w:rPr>
                <w:t>http://www.rocket21.com/admin/categories/18</w:t>
              </w:r>
            </w:hyperlink>
            <w:r w:rsidRPr="0069720C">
              <w:t xml:space="preserve"> </w:t>
            </w:r>
          </w:p>
          <w:p w:rsidR="00AD4A07" w:rsidRPr="0069720C" w:rsidRDefault="00AD4A07" w:rsidP="002B655E">
            <w:pPr>
              <w:rPr>
                <w:sz w:val="20"/>
                <w:szCs w:val="20"/>
              </w:rPr>
            </w:pPr>
            <w:r w:rsidRPr="0069720C">
              <w:rPr>
                <w:rStyle w:val="Strong"/>
              </w:rPr>
              <w:t>transportation &amp; vehicles</w:t>
            </w:r>
            <w:r w:rsidRPr="0069720C">
              <w:t xml:space="preserve"> </w:t>
            </w:r>
            <w:hyperlink r:id="rId78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E25F4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r w:rsidRPr="0069720C">
              <w:rPr>
                <w:sz w:val="20"/>
                <w:szCs w:val="20"/>
              </w:rPr>
              <w:t>7D 1000 fps</w:t>
            </w:r>
          </w:p>
          <w:p w:rsidR="00AD4A07" w:rsidRPr="0069720C" w:rsidRDefault="00AD4A07" w:rsidP="00E25F43">
            <w:pPr>
              <w:rPr>
                <w:sz w:val="24"/>
                <w:szCs w:val="24"/>
              </w:rPr>
            </w:pPr>
            <w:r w:rsidRPr="0069720C">
              <w:rPr>
                <w:sz w:val="20"/>
                <w:szCs w:val="20"/>
              </w:rPr>
              <w:t>by Oton Bačar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pPr>
              <w:rPr>
                <w:sz w:val="24"/>
                <w:szCs w:val="24"/>
              </w:rPr>
            </w:pPr>
            <w:r w:rsidRPr="0069720C">
              <w:rPr>
                <w:sz w:val="20"/>
                <w:szCs w:val="20"/>
              </w:rPr>
              <w:t>bmx tricks in slow motion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pPr>
              <w:rPr>
                <w:sz w:val="24"/>
                <w:szCs w:val="24"/>
              </w:rPr>
            </w:pPr>
            <w:hyperlink r:id="rId79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http://vimeo.com/13557939</w:t>
              </w:r>
            </w:hyperlink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E25F43">
            <w:pPr>
              <w:rPr>
                <w:sz w:val="24"/>
                <w:szCs w:val="24"/>
              </w:rPr>
            </w:pPr>
            <w:r w:rsidRPr="0069720C">
              <w:rPr>
                <w:sz w:val="20"/>
                <w:szCs w:val="20"/>
              </w:rPr>
              <w:t>&lt;iframe src="</w:t>
            </w:r>
            <w:hyperlink r:id="rId80" w:tgtFrame="_blank" w:history="1">
              <w:r w:rsidRPr="0069720C">
                <w:rPr>
                  <w:rStyle w:val="Hyperlink"/>
                  <w:sz w:val="20"/>
                  <w:szCs w:val="20"/>
                </w:rPr>
                <w:t>http://player.vimeo.com/video/13557939</w:t>
              </w:r>
            </w:hyperlink>
            <w:r w:rsidRPr="0069720C">
              <w:rPr>
                <w:sz w:val="20"/>
                <w:szCs w:val="20"/>
              </w:rPr>
              <w:t>" width="400" height="225" frameborder="0"&gt;&lt;/iframe&gt;&lt;p&gt;&lt;a href="</w:t>
            </w:r>
            <w:hyperlink r:id="rId81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http://vimeo.com/13557939</w:t>
              </w:r>
            </w:hyperlink>
            <w:r w:rsidRPr="0069720C">
              <w:rPr>
                <w:sz w:val="20"/>
                <w:szCs w:val="20"/>
              </w:rPr>
              <w:t>"&gt;7D 1000 fps&lt;/a&gt; from &lt;a href="</w:t>
            </w:r>
            <w:hyperlink r:id="rId82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http://vimeo.com/user4329703</w:t>
              </w:r>
            </w:hyperlink>
            <w:r w:rsidRPr="0069720C">
              <w:rPr>
                <w:sz w:val="20"/>
                <w:szCs w:val="20"/>
              </w:rPr>
              <w:t>"&gt;Oton Bačar&lt;/a&gt; on &lt;a href="</w:t>
            </w:r>
            <w:hyperlink r:id="rId83" w:tgtFrame="_blank" w:history="1">
              <w:r w:rsidRPr="0069720C">
                <w:rPr>
                  <w:rStyle w:val="Hyperlink"/>
                  <w:sz w:val="20"/>
                  <w:szCs w:val="20"/>
                </w:rPr>
                <w:t>http://vimeo.com</w:t>
              </w:r>
            </w:hyperlink>
            <w:r w:rsidRPr="0069720C">
              <w:rPr>
                <w:sz w:val="20"/>
                <w:szCs w:val="20"/>
              </w:rPr>
              <w:t>"&gt;Vimeo&lt;/a&gt;.&lt;/p&gt;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E25F43">
            <w:pPr>
              <w:rPr>
                <w:sz w:val="20"/>
                <w:szCs w:val="20"/>
              </w:rPr>
            </w:pPr>
          </w:p>
        </w:tc>
      </w:tr>
    </w:tbl>
    <w:p w:rsidR="00AD4A07" w:rsidRDefault="00AD4A07" w:rsidP="006128FA">
      <w:r>
        <w:t> </w:t>
      </w:r>
    </w:p>
    <w:tbl>
      <w:tblPr>
        <w:tblpPr w:leftFromText="180" w:rightFromText="180" w:topFromText="100" w:bottomFromText="100" w:vertAnchor="text" w:horzAnchor="margin" w:tblpXSpec="center" w:tblpY="277"/>
        <w:tblW w:w="14868" w:type="dxa"/>
        <w:tblLayout w:type="fixed"/>
        <w:tblCellMar>
          <w:left w:w="0" w:type="dxa"/>
          <w:right w:w="0" w:type="dxa"/>
        </w:tblCellMar>
        <w:tblLook w:val="00A0"/>
      </w:tblPr>
      <w:tblGrid>
        <w:gridCol w:w="2260"/>
        <w:gridCol w:w="1350"/>
        <w:gridCol w:w="1710"/>
        <w:gridCol w:w="1710"/>
        <w:gridCol w:w="2340"/>
        <w:gridCol w:w="3690"/>
        <w:gridCol w:w="1808"/>
      </w:tblGrid>
      <w:tr w:rsidR="00AD4A07" w:rsidRPr="0069720C" w:rsidTr="00F346B4"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6576B1"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84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r w:rsidRPr="0069720C">
              <w:rPr>
                <w:rStyle w:val="Strong"/>
              </w:rPr>
              <w:t>animals</w:t>
            </w:r>
            <w:r w:rsidRPr="0069720C">
              <w:t xml:space="preserve"> </w:t>
            </w:r>
            <w:hyperlink r:id="rId85" w:history="1">
              <w:r w:rsidRPr="00D7529C">
                <w:rPr>
                  <w:rStyle w:val="Hyperlink"/>
                </w:rPr>
                <w:t>http://www.rocket21.com/admin/categories/2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86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r w:rsidRPr="0069720C">
              <w:rPr>
                <w:rStyle w:val="Strong"/>
              </w:rPr>
              <w:t>fashion &amp; beauty</w:t>
            </w:r>
            <w:r w:rsidRPr="0069720C">
              <w:t xml:space="preserve"> </w:t>
            </w:r>
            <w:hyperlink r:id="rId87" w:history="1">
              <w:r w:rsidRPr="00D7529C">
                <w:rPr>
                  <w:rStyle w:val="Hyperlink"/>
                </w:rPr>
                <w:t>http://www.rocket21.com/admin/categories/11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r w:rsidRPr="0069720C">
              <w:rPr>
                <w:rStyle w:val="Strong"/>
              </w:rPr>
              <w:t>science &amp; math</w:t>
            </w:r>
            <w:r w:rsidRPr="0069720C">
              <w:t xml:space="preserve"> </w:t>
            </w:r>
            <w:hyperlink r:id="rId88" w:history="1">
              <w:r w:rsidRPr="00D7529C">
                <w:rPr>
                  <w:rStyle w:val="Hyperlink"/>
                </w:rPr>
                <w:t>http://www.rocket21.com/admin/categories/16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hyperlink r:id="rId89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6576B1"/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r w:rsidRPr="0069720C">
              <w:t>Drifters of the Deep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r w:rsidRPr="0069720C">
              <w:t>The most amazing creatures nature has ever created, drifting in our oceans. From the Monterey Bay Aquarium.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hyperlink r:id="rId90" w:tgtFrame="_blank" w:history="1">
              <w:r w:rsidRPr="0069720C">
                <w:rPr>
                  <w:rStyle w:val="Hyperlink"/>
                </w:rPr>
                <w:t>http://vimeo.com/466491</w:t>
              </w:r>
            </w:hyperlink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r w:rsidRPr="0069720C">
              <w:t>&lt;iframe src="</w:t>
            </w:r>
            <w:hyperlink r:id="rId91" w:tgtFrame="_blank" w:history="1">
              <w:r w:rsidRPr="0069720C">
                <w:rPr>
                  <w:rStyle w:val="Hyperlink"/>
                </w:rPr>
                <w:t>http://player.vimeo.com/video/466491?portrait=0&amp;amp;color=ff9933</w:t>
              </w:r>
            </w:hyperlink>
            <w:r w:rsidRPr="0069720C">
              <w:t>" width="400" height="225" frameborder="0"&gt;&lt;/iframe&gt;&lt;p&gt;&lt;a href="</w:t>
            </w:r>
            <w:hyperlink r:id="rId92" w:tgtFrame="_blank" w:history="1">
              <w:r w:rsidRPr="0069720C">
                <w:rPr>
                  <w:rStyle w:val="Hyperlink"/>
                </w:rPr>
                <w:t>http://vimeo.com/466491</w:t>
              </w:r>
            </w:hyperlink>
            <w:r w:rsidRPr="0069720C">
              <w:t>"&gt;Drifters of the deep&lt;/a&gt; from &lt;a href="</w:t>
            </w:r>
            <w:hyperlink r:id="rId93" w:tgtFrame="_blank" w:history="1">
              <w:r w:rsidRPr="0069720C">
                <w:rPr>
                  <w:rStyle w:val="Hyperlink"/>
                </w:rPr>
                <w:t>http://vimeo.com/eugenia</w:t>
              </w:r>
            </w:hyperlink>
            <w:r w:rsidRPr="0069720C">
              <w:t>"&gt;Eugenia Loli-Queru&lt;/a&gt; on &lt;a href="</w:t>
            </w:r>
            <w:hyperlink r:id="rId94" w:tgtFrame="_blank" w:history="1">
              <w:r w:rsidRPr="0069720C">
                <w:rPr>
                  <w:rStyle w:val="Hyperlink"/>
                </w:rPr>
                <w:t>http://vimeo.com</w:t>
              </w:r>
            </w:hyperlink>
            <w:r w:rsidRPr="0069720C">
              <w:t>"&gt;Vimeo&lt;/a&gt;.&lt;/p&gt;</w:t>
            </w:r>
          </w:p>
        </w:tc>
        <w:tc>
          <w:tcPr>
            <w:tcW w:w="18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6576B1"/>
        </w:tc>
      </w:tr>
      <w:tr w:rsidR="00AD4A07" w:rsidRPr="0069720C" w:rsidTr="00F346B4">
        <w:tc>
          <w:tcPr>
            <w:tcW w:w="2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6576B1">
            <w:r w:rsidRPr="0069720C">
              <w:rPr>
                <w:rStyle w:val="Strong"/>
              </w:rPr>
              <w:t>adventure &amp; travel</w:t>
            </w:r>
            <w:r w:rsidRPr="0069720C">
              <w:t xml:space="preserve"> </w:t>
            </w:r>
            <w:hyperlink r:id="rId95" w:history="1">
              <w:r w:rsidRPr="00D7529C">
                <w:rPr>
                  <w:rStyle w:val="Hyperlink"/>
                </w:rPr>
                <w:t>http://www.rocket21.com/admin/categories/1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r w:rsidRPr="0069720C">
              <w:rPr>
                <w:rStyle w:val="Strong"/>
              </w:rPr>
              <w:t>animals</w:t>
            </w:r>
            <w:r w:rsidRPr="0069720C">
              <w:t xml:space="preserve"> </w:t>
            </w:r>
            <w:hyperlink r:id="rId96" w:history="1">
              <w:r w:rsidRPr="00D7529C">
                <w:rPr>
                  <w:rStyle w:val="Hyperlink"/>
                </w:rPr>
                <w:t>http://www.rocket21.com/admin/categories/2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r w:rsidRPr="0069720C">
              <w:rPr>
                <w:rStyle w:val="Strong"/>
              </w:rPr>
              <w:t>environment &amp; nature</w:t>
            </w:r>
            <w:r w:rsidRPr="0069720C">
              <w:t xml:space="preserve"> </w:t>
            </w:r>
            <w:hyperlink r:id="rId97" w:history="1">
              <w:r w:rsidRPr="00D7529C">
                <w:rPr>
                  <w:rStyle w:val="Hyperlink"/>
                </w:rPr>
                <w:t>http://www.rocket21.com/admin/categories/10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r w:rsidRPr="0069720C">
              <w:rPr>
                <w:rStyle w:val="Strong"/>
              </w:rPr>
              <w:t>social &amp; protective services</w:t>
            </w:r>
            <w:r w:rsidRPr="0069720C">
              <w:t xml:space="preserve"> </w:t>
            </w:r>
            <w:hyperlink r:id="rId98" w:history="1">
              <w:r w:rsidRPr="00D7529C">
                <w:rPr>
                  <w:rStyle w:val="Hyperlink"/>
                </w:rPr>
                <w:t>http://www.rocket21.com/admin/categories/17</w:t>
              </w:r>
            </w:hyperlink>
            <w:r w:rsidRPr="0069720C">
              <w:t xml:space="preserve"> </w:t>
            </w:r>
          </w:p>
          <w:p w:rsidR="00AD4A07" w:rsidRPr="0069720C" w:rsidRDefault="00AD4A07" w:rsidP="006576B1">
            <w:hyperlink r:id="rId99" w:history="1">
              <w:r w:rsidRPr="00D7529C">
                <w:rPr>
                  <w:rStyle w:val="Hyperlink"/>
                </w:rPr>
                <w:t>http://www.rocket21.com/admin/categories/20</w:t>
              </w:r>
            </w:hyperlink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6576B1"/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r w:rsidRPr="0069720C">
              <w:t>Learn to Fly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r w:rsidRPr="0069720C">
              <w:t>Blue Crane of South Africa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hyperlink r:id="rId100" w:tgtFrame="_blank" w:history="1">
              <w:r w:rsidRPr="0069720C">
                <w:rPr>
                  <w:rStyle w:val="Hyperlink"/>
                </w:rPr>
                <w:t>http://vimeo.com/1808522</w:t>
              </w:r>
            </w:hyperlink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4A07" w:rsidRPr="0069720C" w:rsidRDefault="00AD4A07" w:rsidP="006576B1">
            <w:r w:rsidRPr="0069720C">
              <w:t>&lt;iframe src="</w:t>
            </w:r>
            <w:hyperlink r:id="rId101" w:tgtFrame="_blank" w:history="1">
              <w:r w:rsidRPr="0069720C">
                <w:rPr>
                  <w:rStyle w:val="Hyperlink"/>
                </w:rPr>
                <w:t>http://player.vimeo.com/video/1808522?portrait=0</w:t>
              </w:r>
            </w:hyperlink>
            <w:r w:rsidRPr="0069720C">
              <w:t>" width="400" height="225" frameborder="0"&gt;&lt;/iframe&gt;&lt;p&gt;&lt;a href="</w:t>
            </w:r>
            <w:hyperlink r:id="rId102" w:tgtFrame="_blank" w:history="1">
              <w:r w:rsidRPr="0069720C">
                <w:rPr>
                  <w:rStyle w:val="Hyperlink"/>
                </w:rPr>
                <w:t>http://vimeo.com/1808522</w:t>
              </w:r>
            </w:hyperlink>
            <w:r w:rsidRPr="0069720C">
              <w:t>"&gt;Learn To Fly&lt;/a&gt; from &lt;a href="</w:t>
            </w:r>
            <w:hyperlink r:id="rId103" w:tgtFrame="_blank" w:history="1">
              <w:r w:rsidRPr="0069720C">
                <w:rPr>
                  <w:rStyle w:val="Hyperlink"/>
                </w:rPr>
                <w:t>http://vimeo.com/letruria</w:t>
              </w:r>
            </w:hyperlink>
            <w:r w:rsidRPr="0069720C">
              <w:t>"&gt;Christian Letruria&lt;/a&gt; on &lt;a href="</w:t>
            </w:r>
            <w:hyperlink r:id="rId104" w:tgtFrame="_blank" w:history="1">
              <w:r w:rsidRPr="0069720C">
                <w:rPr>
                  <w:rStyle w:val="Hyperlink"/>
                </w:rPr>
                <w:t>http://vimeo.com</w:t>
              </w:r>
            </w:hyperlink>
            <w:r w:rsidRPr="0069720C">
              <w:t>"&gt;Vimeo&lt;/a&gt;.&lt;/p&gt;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D4A07" w:rsidRPr="0069720C" w:rsidRDefault="00AD4A07" w:rsidP="006576B1"/>
        </w:tc>
      </w:tr>
    </w:tbl>
    <w:p w:rsidR="00AD4A07" w:rsidRPr="006128FA" w:rsidRDefault="00AD4A07" w:rsidP="006128FA">
      <w:r w:rsidRPr="006128FA">
        <w:t> </w:t>
      </w:r>
    </w:p>
    <w:p w:rsidR="00AD4A07" w:rsidRDefault="00AD4A07" w:rsidP="006128FA"/>
    <w:sectPr w:rsidR="00AD4A07" w:rsidSect="00B760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33B5A"/>
    <w:multiLevelType w:val="multilevel"/>
    <w:tmpl w:val="4C629F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42EF"/>
    <w:rsid w:val="00015FE5"/>
    <w:rsid w:val="00021FFF"/>
    <w:rsid w:val="0004001C"/>
    <w:rsid w:val="00071B2C"/>
    <w:rsid w:val="000F5BD5"/>
    <w:rsid w:val="00187D2B"/>
    <w:rsid w:val="00213850"/>
    <w:rsid w:val="002B655E"/>
    <w:rsid w:val="002C36B0"/>
    <w:rsid w:val="003F05E5"/>
    <w:rsid w:val="004B2C62"/>
    <w:rsid w:val="006128FA"/>
    <w:rsid w:val="00655BB1"/>
    <w:rsid w:val="006576B1"/>
    <w:rsid w:val="00661EA3"/>
    <w:rsid w:val="00674A5D"/>
    <w:rsid w:val="00694DD9"/>
    <w:rsid w:val="0069720C"/>
    <w:rsid w:val="008036BB"/>
    <w:rsid w:val="00A25902"/>
    <w:rsid w:val="00A75BF5"/>
    <w:rsid w:val="00AC1159"/>
    <w:rsid w:val="00AC6C9B"/>
    <w:rsid w:val="00AD4A07"/>
    <w:rsid w:val="00B76011"/>
    <w:rsid w:val="00BF51CF"/>
    <w:rsid w:val="00C042EF"/>
    <w:rsid w:val="00C70C3C"/>
    <w:rsid w:val="00C94A39"/>
    <w:rsid w:val="00CE3E0B"/>
    <w:rsid w:val="00D7529C"/>
    <w:rsid w:val="00D931EF"/>
    <w:rsid w:val="00E25F43"/>
    <w:rsid w:val="00F346B4"/>
    <w:rsid w:val="00F51981"/>
    <w:rsid w:val="00F82137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E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7601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7601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128FA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2B655E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42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61">
                  <w:marLeft w:val="0"/>
                  <w:marRight w:val="0"/>
                  <w:marTop w:val="120"/>
                  <w:marBottom w:val="84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904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63">
                  <w:marLeft w:val="0"/>
                  <w:marRight w:val="0"/>
                  <w:marTop w:val="120"/>
                  <w:marBottom w:val="84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904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267">
      <w:marLeft w:val="131"/>
      <w:marRight w:val="131"/>
      <w:marTop w:val="131"/>
      <w:marBottom w:val="13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39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0904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2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70">
                  <w:marLeft w:val="0"/>
                  <w:marRight w:val="0"/>
                  <w:marTop w:val="120"/>
                  <w:marBottom w:val="84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904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284">
      <w:marLeft w:val="131"/>
      <w:marRight w:val="131"/>
      <w:marTop w:val="131"/>
      <w:marBottom w:val="13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59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339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2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22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312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2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2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85">
                  <w:marLeft w:val="0"/>
                  <w:marRight w:val="0"/>
                  <w:marTop w:val="120"/>
                  <w:marBottom w:val="84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90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52">
                  <w:marLeft w:val="0"/>
                  <w:marRight w:val="0"/>
                  <w:marTop w:val="120"/>
                  <w:marBottom w:val="84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904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35">
                  <w:marLeft w:val="0"/>
                  <w:marRight w:val="0"/>
                  <w:marTop w:val="120"/>
                  <w:marBottom w:val="84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904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44">
              <w:marLeft w:val="240"/>
              <w:marRight w:val="24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318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2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2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336">
                  <w:marLeft w:val="0"/>
                  <w:marRight w:val="0"/>
                  <w:marTop w:val="120"/>
                  <w:marBottom w:val="84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904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4343">
      <w:marLeft w:val="131"/>
      <w:marRight w:val="131"/>
      <w:marTop w:val="131"/>
      <w:marBottom w:val="13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28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0904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2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ocket21.com/admin/categories/10" TargetMode="External"/><Relationship Id="rId21" Type="http://schemas.openxmlformats.org/officeDocument/2006/relationships/hyperlink" Target="http://www.rocket21.com/admin/categories/14" TargetMode="External"/><Relationship Id="rId42" Type="http://schemas.openxmlformats.org/officeDocument/2006/relationships/hyperlink" Target="http://www.rocket21.com/admin/categories/14" TargetMode="External"/><Relationship Id="rId47" Type="http://schemas.openxmlformats.org/officeDocument/2006/relationships/hyperlink" Target="http://www.rocket21.com/admin/categories/10" TargetMode="External"/><Relationship Id="rId63" Type="http://schemas.openxmlformats.org/officeDocument/2006/relationships/hyperlink" Target="http://www.rocket21.com/admin/categories/3" TargetMode="External"/><Relationship Id="rId68" Type="http://schemas.openxmlformats.org/officeDocument/2006/relationships/hyperlink" Target="http://www.rocket21.com/admin/categories/7" TargetMode="External"/><Relationship Id="rId84" Type="http://schemas.openxmlformats.org/officeDocument/2006/relationships/hyperlink" Target="http://www.rocket21.com/admin/categories/1" TargetMode="External"/><Relationship Id="rId89" Type="http://schemas.openxmlformats.org/officeDocument/2006/relationships/hyperlink" Target="http://www.rocket21.com/admin/categories/20" TargetMode="External"/><Relationship Id="rId7" Type="http://schemas.openxmlformats.org/officeDocument/2006/relationships/hyperlink" Target="http://www.rocket21.com/admin/categories/10" TargetMode="External"/><Relationship Id="rId71" Type="http://schemas.openxmlformats.org/officeDocument/2006/relationships/hyperlink" Target="http://www.rocket21.com/admin/categories/20" TargetMode="External"/><Relationship Id="rId92" Type="http://schemas.openxmlformats.org/officeDocument/2006/relationships/hyperlink" Target="http://vimeo.com/46649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cket21.com/admin/categories/18" TargetMode="External"/><Relationship Id="rId29" Type="http://schemas.openxmlformats.org/officeDocument/2006/relationships/hyperlink" Target="http://www.rocket21.com/admin/categories/16" TargetMode="External"/><Relationship Id="rId11" Type="http://schemas.openxmlformats.org/officeDocument/2006/relationships/hyperlink" Target="http://www.rocket21.com/admin/categories/5" TargetMode="External"/><Relationship Id="rId24" Type="http://schemas.openxmlformats.org/officeDocument/2006/relationships/hyperlink" Target="http://www.rocket21.com/admin/categories/2" TargetMode="External"/><Relationship Id="rId32" Type="http://schemas.openxmlformats.org/officeDocument/2006/relationships/hyperlink" Target="http://www.rocket21.com/admin/categories/1" TargetMode="External"/><Relationship Id="rId37" Type="http://schemas.openxmlformats.org/officeDocument/2006/relationships/hyperlink" Target="http://www.rocket21.com/admin/categories/17" TargetMode="External"/><Relationship Id="rId40" Type="http://schemas.openxmlformats.org/officeDocument/2006/relationships/hyperlink" Target="http://www.rocket21.com/admin/categories/1" TargetMode="External"/><Relationship Id="rId45" Type="http://schemas.openxmlformats.org/officeDocument/2006/relationships/hyperlink" Target="http://www.rocket21.com/admin/categories/8" TargetMode="External"/><Relationship Id="rId53" Type="http://schemas.openxmlformats.org/officeDocument/2006/relationships/hyperlink" Target="http://www.rocket21.com/admin/categories/7" TargetMode="External"/><Relationship Id="rId58" Type="http://schemas.openxmlformats.org/officeDocument/2006/relationships/hyperlink" Target="http://www.rocket21.com/admin/categories/7" TargetMode="External"/><Relationship Id="rId66" Type="http://schemas.openxmlformats.org/officeDocument/2006/relationships/hyperlink" Target="http://www.rocket21.com/admin/categories/16" TargetMode="External"/><Relationship Id="rId74" Type="http://schemas.openxmlformats.org/officeDocument/2006/relationships/hyperlink" Target="http://vimeo.com/15231100" TargetMode="External"/><Relationship Id="rId79" Type="http://schemas.openxmlformats.org/officeDocument/2006/relationships/hyperlink" Target="http://vimeo.com/13557939" TargetMode="External"/><Relationship Id="rId87" Type="http://schemas.openxmlformats.org/officeDocument/2006/relationships/hyperlink" Target="http://www.rocket21.com/admin/categories/11" TargetMode="External"/><Relationship Id="rId102" Type="http://schemas.openxmlformats.org/officeDocument/2006/relationships/hyperlink" Target="http://vimeo.com/1808522" TargetMode="External"/><Relationship Id="rId5" Type="http://schemas.openxmlformats.org/officeDocument/2006/relationships/hyperlink" Target="http://www.rocket21.com/admin/categories/1" TargetMode="External"/><Relationship Id="rId61" Type="http://schemas.openxmlformats.org/officeDocument/2006/relationships/hyperlink" Target="http://www.rocket21.com/admin/categories/20" TargetMode="External"/><Relationship Id="rId82" Type="http://schemas.openxmlformats.org/officeDocument/2006/relationships/hyperlink" Target="http://vimeo.com/user4329703" TargetMode="External"/><Relationship Id="rId90" Type="http://schemas.openxmlformats.org/officeDocument/2006/relationships/hyperlink" Target="http://vimeo.com/466491" TargetMode="External"/><Relationship Id="rId95" Type="http://schemas.openxmlformats.org/officeDocument/2006/relationships/hyperlink" Target="http://www.rocket21.com/admin/categories/1" TargetMode="External"/><Relationship Id="rId19" Type="http://schemas.openxmlformats.org/officeDocument/2006/relationships/hyperlink" Target="http://www.rocket21.com/admin/categories/7" TargetMode="External"/><Relationship Id="rId14" Type="http://schemas.openxmlformats.org/officeDocument/2006/relationships/hyperlink" Target="http://www.rocket21.com/admin/categories/13" TargetMode="External"/><Relationship Id="rId22" Type="http://schemas.openxmlformats.org/officeDocument/2006/relationships/hyperlink" Target="http://www.rocket21.com/admin/categories/20" TargetMode="External"/><Relationship Id="rId27" Type="http://schemas.openxmlformats.org/officeDocument/2006/relationships/hyperlink" Target="http://www.rocket21.com/admin/categories/11" TargetMode="External"/><Relationship Id="rId30" Type="http://schemas.openxmlformats.org/officeDocument/2006/relationships/hyperlink" Target="http://www.rocket21.com/admin/categories/17" TargetMode="External"/><Relationship Id="rId35" Type="http://schemas.openxmlformats.org/officeDocument/2006/relationships/hyperlink" Target="http://www.rocket21.com/admin/categories/10" TargetMode="External"/><Relationship Id="rId43" Type="http://schemas.openxmlformats.org/officeDocument/2006/relationships/hyperlink" Target="http://www.rocket21.com/admin/categories/20" TargetMode="External"/><Relationship Id="rId48" Type="http://schemas.openxmlformats.org/officeDocument/2006/relationships/hyperlink" Target="http://www.rocket21.com/admin/categories/14" TargetMode="External"/><Relationship Id="rId56" Type="http://schemas.openxmlformats.org/officeDocument/2006/relationships/hyperlink" Target="http://www.rocket21.com/admin/categories/15" TargetMode="External"/><Relationship Id="rId64" Type="http://schemas.openxmlformats.org/officeDocument/2006/relationships/hyperlink" Target="http://www.rocket21.com/admin/categories/7" TargetMode="External"/><Relationship Id="rId69" Type="http://schemas.openxmlformats.org/officeDocument/2006/relationships/hyperlink" Target="http://www.rocket21.com/admin/categories/8" TargetMode="External"/><Relationship Id="rId77" Type="http://schemas.openxmlformats.org/officeDocument/2006/relationships/hyperlink" Target="http://www.rocket21.com/admin/categories/18" TargetMode="External"/><Relationship Id="rId100" Type="http://schemas.openxmlformats.org/officeDocument/2006/relationships/hyperlink" Target="http://vimeo.com/1808522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rocket21.com/admin/categories/11" TargetMode="External"/><Relationship Id="rId51" Type="http://schemas.openxmlformats.org/officeDocument/2006/relationships/hyperlink" Target="http://www.rocket21.com/admin/categories/20" TargetMode="External"/><Relationship Id="rId72" Type="http://schemas.openxmlformats.org/officeDocument/2006/relationships/hyperlink" Target="http://vimeo.com/15231100" TargetMode="External"/><Relationship Id="rId80" Type="http://schemas.openxmlformats.org/officeDocument/2006/relationships/hyperlink" Target="http://player.vimeo.com/video/13557939" TargetMode="External"/><Relationship Id="rId85" Type="http://schemas.openxmlformats.org/officeDocument/2006/relationships/hyperlink" Target="http://www.rocket21.com/admin/categories/2" TargetMode="External"/><Relationship Id="rId93" Type="http://schemas.openxmlformats.org/officeDocument/2006/relationships/hyperlink" Target="http://vimeo.com/eugenia" TargetMode="External"/><Relationship Id="rId98" Type="http://schemas.openxmlformats.org/officeDocument/2006/relationships/hyperlink" Target="http://www.rocket21.com/admin/categories/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ocket21.com/admin/categories/8" TargetMode="External"/><Relationship Id="rId17" Type="http://schemas.openxmlformats.org/officeDocument/2006/relationships/hyperlink" Target="http://www.rocket21.com/admin/categories/20" TargetMode="External"/><Relationship Id="rId25" Type="http://schemas.openxmlformats.org/officeDocument/2006/relationships/hyperlink" Target="http://www.rocket21.com/admin/categories/9" TargetMode="External"/><Relationship Id="rId33" Type="http://schemas.openxmlformats.org/officeDocument/2006/relationships/hyperlink" Target="http://www.rocket21.com/admin/categories/2" TargetMode="External"/><Relationship Id="rId38" Type="http://schemas.openxmlformats.org/officeDocument/2006/relationships/hyperlink" Target="http://www.rocket21.com/admin/categories/18" TargetMode="External"/><Relationship Id="rId46" Type="http://schemas.openxmlformats.org/officeDocument/2006/relationships/hyperlink" Target="http://www.rocket21.com/admin/categories/9" TargetMode="External"/><Relationship Id="rId59" Type="http://schemas.openxmlformats.org/officeDocument/2006/relationships/hyperlink" Target="http://www.rocket21.com/admin/categories/9" TargetMode="External"/><Relationship Id="rId67" Type="http://schemas.openxmlformats.org/officeDocument/2006/relationships/hyperlink" Target="http://www.rocket21.com/admin/categories/20" TargetMode="External"/><Relationship Id="rId103" Type="http://schemas.openxmlformats.org/officeDocument/2006/relationships/hyperlink" Target="http://vimeo.com/letruria" TargetMode="External"/><Relationship Id="rId20" Type="http://schemas.openxmlformats.org/officeDocument/2006/relationships/hyperlink" Target="http://www.rocket21.com/admin/categories/8" TargetMode="External"/><Relationship Id="rId41" Type="http://schemas.openxmlformats.org/officeDocument/2006/relationships/hyperlink" Target="http://www.rocket21.com/admin/categories/7" TargetMode="External"/><Relationship Id="rId54" Type="http://schemas.openxmlformats.org/officeDocument/2006/relationships/hyperlink" Target="http://www.rocket21.com/admin/categories/9" TargetMode="External"/><Relationship Id="rId62" Type="http://schemas.openxmlformats.org/officeDocument/2006/relationships/hyperlink" Target="http://www.rocket21.com/admin/categories/2" TargetMode="External"/><Relationship Id="rId70" Type="http://schemas.openxmlformats.org/officeDocument/2006/relationships/hyperlink" Target="http://www.rocket21.com/admin/categories/9" TargetMode="External"/><Relationship Id="rId75" Type="http://schemas.openxmlformats.org/officeDocument/2006/relationships/hyperlink" Target="http://vimeo.com/user991366" TargetMode="External"/><Relationship Id="rId83" Type="http://schemas.openxmlformats.org/officeDocument/2006/relationships/hyperlink" Target="http://vimeo.com/" TargetMode="External"/><Relationship Id="rId88" Type="http://schemas.openxmlformats.org/officeDocument/2006/relationships/hyperlink" Target="http://www.rocket21.com/admin/categories/16" TargetMode="External"/><Relationship Id="rId91" Type="http://schemas.openxmlformats.org/officeDocument/2006/relationships/hyperlink" Target="http://player.vimeo.com/video/466491?portrait=0&amp;color=ff9933" TargetMode="External"/><Relationship Id="rId96" Type="http://schemas.openxmlformats.org/officeDocument/2006/relationships/hyperlink" Target="http://www.rocket21.com/admin/categories/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ocket21.com/admin/categories/2" TargetMode="External"/><Relationship Id="rId15" Type="http://schemas.openxmlformats.org/officeDocument/2006/relationships/hyperlink" Target="http://www.rocket21.com/admin/categories/17" TargetMode="External"/><Relationship Id="rId23" Type="http://schemas.openxmlformats.org/officeDocument/2006/relationships/hyperlink" Target="http://www.rocket21.com/admin/categories/1" TargetMode="External"/><Relationship Id="rId28" Type="http://schemas.openxmlformats.org/officeDocument/2006/relationships/hyperlink" Target="http://www.rocket21.com/admin/categories/14" TargetMode="External"/><Relationship Id="rId36" Type="http://schemas.openxmlformats.org/officeDocument/2006/relationships/hyperlink" Target="http://www.rocket21.com/admin/categories/13" TargetMode="External"/><Relationship Id="rId49" Type="http://schemas.openxmlformats.org/officeDocument/2006/relationships/hyperlink" Target="http://www.rocket21.com/admin/categories/17" TargetMode="External"/><Relationship Id="rId57" Type="http://schemas.openxmlformats.org/officeDocument/2006/relationships/hyperlink" Target="http://www.rocket21.com/admin/categories/20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rocket21.com/admin/categories/1" TargetMode="External"/><Relationship Id="rId31" Type="http://schemas.openxmlformats.org/officeDocument/2006/relationships/hyperlink" Target="http://www.rocket21.com/admin/categories/20" TargetMode="External"/><Relationship Id="rId44" Type="http://schemas.openxmlformats.org/officeDocument/2006/relationships/hyperlink" Target="http://www.rocket21.com/admin/categories/1" TargetMode="External"/><Relationship Id="rId52" Type="http://schemas.openxmlformats.org/officeDocument/2006/relationships/hyperlink" Target="http://www.rocket21.com/admin/categories/1" TargetMode="External"/><Relationship Id="rId60" Type="http://schemas.openxmlformats.org/officeDocument/2006/relationships/hyperlink" Target="http://www.rocket21.com/admin/categories/10" TargetMode="External"/><Relationship Id="rId65" Type="http://schemas.openxmlformats.org/officeDocument/2006/relationships/hyperlink" Target="http://www.rocket21.com/admin/categories/14" TargetMode="External"/><Relationship Id="rId73" Type="http://schemas.openxmlformats.org/officeDocument/2006/relationships/hyperlink" Target="http://player.vimeo.com/video/15231100" TargetMode="External"/><Relationship Id="rId78" Type="http://schemas.openxmlformats.org/officeDocument/2006/relationships/hyperlink" Target="http://www.rocket21.com/admin/categories/20" TargetMode="External"/><Relationship Id="rId81" Type="http://schemas.openxmlformats.org/officeDocument/2006/relationships/hyperlink" Target="http://vimeo.com/13557939" TargetMode="External"/><Relationship Id="rId86" Type="http://schemas.openxmlformats.org/officeDocument/2006/relationships/hyperlink" Target="http://www.rocket21.com/admin/categories/10" TargetMode="External"/><Relationship Id="rId94" Type="http://schemas.openxmlformats.org/officeDocument/2006/relationships/hyperlink" Target="http://vimeo.com/" TargetMode="External"/><Relationship Id="rId99" Type="http://schemas.openxmlformats.org/officeDocument/2006/relationships/hyperlink" Target="http://www.rocket21.com/admin/categories/20" TargetMode="External"/><Relationship Id="rId101" Type="http://schemas.openxmlformats.org/officeDocument/2006/relationships/hyperlink" Target="http://player.vimeo.com/video/1808522?portrait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cket21.com/admin/categories/16" TargetMode="External"/><Relationship Id="rId13" Type="http://schemas.openxmlformats.org/officeDocument/2006/relationships/hyperlink" Target="http://www.rocket21.com/admin/categories/10" TargetMode="External"/><Relationship Id="rId18" Type="http://schemas.openxmlformats.org/officeDocument/2006/relationships/hyperlink" Target="http://www.rocket21.com/admin/categories/1" TargetMode="External"/><Relationship Id="rId39" Type="http://schemas.openxmlformats.org/officeDocument/2006/relationships/hyperlink" Target="http://www.rocket21.com/admin/categories/20" TargetMode="External"/><Relationship Id="rId34" Type="http://schemas.openxmlformats.org/officeDocument/2006/relationships/hyperlink" Target="http://www.rocket21.com/admin/categories/5" TargetMode="External"/><Relationship Id="rId50" Type="http://schemas.openxmlformats.org/officeDocument/2006/relationships/hyperlink" Target="http://www.rocket21.com/admin/categories/18" TargetMode="External"/><Relationship Id="rId55" Type="http://schemas.openxmlformats.org/officeDocument/2006/relationships/hyperlink" Target="http://www.rocket21.com/admin/categories/14" TargetMode="External"/><Relationship Id="rId76" Type="http://schemas.openxmlformats.org/officeDocument/2006/relationships/hyperlink" Target="http://vimeo.com/" TargetMode="External"/><Relationship Id="rId97" Type="http://schemas.openxmlformats.org/officeDocument/2006/relationships/hyperlink" Target="http://www.rocket21.com/admin/categories/10" TargetMode="External"/><Relationship Id="rId104" Type="http://schemas.openxmlformats.org/officeDocument/2006/relationships/hyperlink" Target="http://vime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11</Pages>
  <Words>2887</Words>
  <Characters>16458</Characters>
  <Application>Microsoft Office Outlook</Application>
  <DocSecurity>0</DocSecurity>
  <Lines>0</Lines>
  <Paragraphs>0</Paragraphs>
  <ScaleCrop>false</ScaleCrop>
  <Company>chsf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 Category</dc:title>
  <dc:subject/>
  <dc:creator>mraskind</dc:creator>
  <cp:keywords/>
  <dc:description/>
  <cp:lastModifiedBy>Bob Day</cp:lastModifiedBy>
  <cp:revision>2</cp:revision>
  <dcterms:created xsi:type="dcterms:W3CDTF">2011-02-06T18:30:00Z</dcterms:created>
  <dcterms:modified xsi:type="dcterms:W3CDTF">2011-02-06T18:30:00Z</dcterms:modified>
</cp:coreProperties>
</file>